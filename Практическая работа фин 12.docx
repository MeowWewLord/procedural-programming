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text" w:tblpY="-117" w:leftFromText="180" w:topFromText="0" w:rightFromText="180" w:bottomFromText="0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>
        <w:trPr>
          <w:cantSplit/>
          <w:trHeight w:val="184"/>
        </w:trPr>
        <w:tc>
          <w:tcPr>
            <w:tcW w:w="9356" w:type="dxa"/>
            <w:vAlign w:val="center"/>
            <w:textDirection w:val="lrTb"/>
            <w:noWrap w:val="false"/>
          </w:tcPr>
          <w:p>
            <w:pPr>
              <w:ind w:firstLine="709"/>
              <w:jc w:val="center"/>
              <w:spacing w:line="16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6300" cy="1000125"/>
                      <wp:effectExtent l="0" t="0" r="0" b="0"/>
                      <wp:docPr id="1" name="Рисунок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76299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69.0pt;height:78.8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/>
          </w:p>
          <w:p>
            <w:pPr>
              <w:ind w:firstLine="709"/>
              <w:jc w:val="center"/>
              <w:spacing w:line="14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</w:tc>
      </w:tr>
      <w:tr>
        <w:trPr>
          <w:cantSplit/>
          <w:trHeight w:val="18"/>
        </w:trPr>
        <w:tc>
          <w:tcPr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«МИРЭА – Российский технологический университет»</w:t>
            </w:r>
            <w:r/>
          </w:p>
          <w:p>
            <w:pPr>
              <w:ind w:firstLine="709"/>
              <w:jc w:val="center"/>
              <w:spacing w:line="360" w:lineRule="auto"/>
              <w:widowControl w:val="off"/>
              <w:rPr>
                <w:b/>
                <w:sz w:val="24"/>
                <w:szCs w:val="24"/>
              </w:rPr>
            </w:pPr>
            <w:r/>
            <w:bookmarkStart w:id="0" w:name="_Toc515529301"/>
            <w:r/>
            <w:bookmarkStart w:id="1" w:name="_Toc515533522"/>
            <w:r/>
            <w:bookmarkStart w:id="2" w:name="_Toc515541427"/>
            <w:r/>
            <w:bookmarkStart w:id="3" w:name="_Toc515547227"/>
            <w:r/>
            <w:bookmarkStart w:id="4" w:name="_Toc515721129"/>
            <w:r/>
            <w:bookmarkStart w:id="5" w:name="_Toc515721286"/>
            <w:r/>
            <w:bookmarkStart w:id="6" w:name="_Toc516321496"/>
            <w:r/>
            <w:bookmarkStart w:id="7" w:name="_Toc516321541"/>
            <w:r/>
            <w:bookmarkStart w:id="8" w:name="_Toc516318392"/>
            <w:r/>
            <w:bookmarkStart w:id="9" w:name="_Toc516324462"/>
            <w:r/>
            <w:bookmarkStart w:id="10" w:name="_Toc516412924"/>
            <w:r/>
            <w:bookmarkStart w:id="11" w:name="_Toc516412996"/>
            <w:r/>
            <w:bookmarkStart w:id="12" w:name="_Toc517814073"/>
            <w:r/>
            <w:bookmarkStart w:id="13" w:name="_Toc517814245"/>
            <w:r/>
            <w:bookmarkStart w:id="14" w:name="_Toc517814677"/>
            <w:r/>
            <w:bookmarkStart w:id="15" w:name="_Toc517817451"/>
            <w:r/>
            <w:bookmarkStart w:id="16" w:name="_Toc517817787"/>
            <w:r>
              <w:rPr>
                <w:b/>
                <w:sz w:val="24"/>
                <w:szCs w:val="24"/>
              </w:rPr>
              <w:t xml:space="preserve">РТУ МИРЭА</w:t>
            </w:r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/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bookmarkEnd w:id="15"/>
            <w:r/>
            <w:bookmarkEnd w:id="16"/>
            <w:r/>
            <w:r/>
          </w:p>
        </w:tc>
      </w:tr>
      <w:tr>
        <w:trPr/>
        <w:tc>
          <w:tcPr>
            <w:tcBorders>
              <w:top w:val="single" w:color="auto" w:sz="12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Институт </w:t>
            </w:r>
            <w:r>
              <w:rPr>
                <w:sz w:val="24"/>
                <w:szCs w:val="24"/>
              </w:rPr>
              <w:t xml:space="preserve">искусственного интеллекта</w:t>
            </w:r>
            <w:r/>
          </w:p>
        </w:tc>
      </w:tr>
      <w:tr>
        <w:trPr/>
        <w:tc>
          <w:tcPr>
            <w:tcBorders>
              <w:bottom w:val="single" w:color="auto" w:sz="8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технологий искусственного интеллекта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12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Сысоенко Глеб Максимович 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Яковлев Д. А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Москва 20</w:t>
      </w:r>
      <w:r>
        <w:rPr>
          <w:sz w:val="24"/>
          <w:szCs w:val="24"/>
        </w:rPr>
        <w:t xml:space="preserve">23</w:t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Практическая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работа №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12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«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Строки и символьные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массивы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в языке С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и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»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</w:p>
    <w:p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Цель лабораторной работы: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Целью данной лабораторной рабо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ты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освоить на практике работу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 строками и символьны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ми массивами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Описание: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Составь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те и выполните программу для операций со строками и символьными массивами в на языке программирования Си, согласно вариантам заданий пункта 7.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 1: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  <w:r>
        <w:rPr>
          <w:sz w:val="18"/>
          <w:szCs w:val="18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Функция удаляет из строки слово с заданным номером</w:t>
      </w:r>
      <w:r>
        <w:rPr>
          <w:rFonts w:ascii="Helvetica" w:hAnsi="Helvetica" w:cs="Helvetica"/>
          <w:sz w:val="24"/>
          <w:szCs w:val="24"/>
          <w:lang w:val="en-US"/>
        </w:rPr>
      </w:r>
      <w:r>
        <w:rPr>
          <w:rFonts w:ascii="Helvetica" w:hAnsi="Helvetica" w:cs="Helvetica"/>
          <w:sz w:val="24"/>
          <w:szCs w:val="24"/>
          <w:lang w:val="en-US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.</w:t>
      </w:r>
      <w:r/>
    </w:p>
    <w:p>
      <w:pPr>
        <w:rPr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/>
          <w:bCs/>
          <w:color w:val="000000"/>
          <w:sz w:val="32"/>
          <w:szCs w:val="32"/>
          <w:highlight w:val="none"/>
        </w:rPr>
      </w:pP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Код программы 1:</w:t>
      </w:r>
      <w:r>
        <w:rPr>
          <w:rFonts w:ascii="Tahoma" w:hAnsi="Tahoma" w:cs="Tahoma"/>
          <w:b/>
          <w:bCs/>
          <w:color w:val="000000"/>
          <w:sz w:val="32"/>
          <w:szCs w:val="32"/>
          <w:highlight w:val="none"/>
        </w:rPr>
      </w:r>
      <w:r>
        <w:rPr>
          <w:sz w:val="18"/>
          <w:szCs w:val="18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//3.Функция удаляет из строки слово с заданным номером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&lt;stdio.h&gt;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&lt;string.h&gt;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&lt;unistd.h&gt;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&lt;stdlib.h&gt;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&lt;time.h&gt;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"math.h"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int stalin(char * buffer){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r, c = 0, xex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*A, *B;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A = calloc(10, sizeof(int));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B = calloc(5, sizeof(int));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for(int i = 0; i &lt; strlen(buffer); i++){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(buffer[i] == ' '){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xex += 1;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if (buffer[i + 1] != ' ' &amp;&amp; xex == 1){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    A[c] = i;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    c += 1;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else{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    if (buffer[i + 1] != ' '){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        A[c] = i;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        A[c + 1] = i;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        c += 2;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printf("\n\n");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W1, W2, W3, W4, W5, i, cc;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 i = 0; i &lt; 10; i++){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printf("| %2d | ", A[i]);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B[0] = A[1] - A[0];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B[1] = A[3] - A[2];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B[2] = A[5] - A[4];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B[3] = A[7] - A[6];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B[4] = A[9] - A[8];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cc = 1;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 = 0; i &lt; 5; i++){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printf("DLINA DOSTUP SLOVA - &gt; | %2d | NOMER SLOVA - &gt; | %2d |\n", B[i], cc);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cc += 1;}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printf("\nVVEDITE NOMER SLOVA DLA YDOLENIA - &gt; 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scanf("%d", &amp;r);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(r == 1){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for(i = A[0]; i &lt; A[1]; i++){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buffer[i] = ' ';}}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(r == 2){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for(i = A[2]; i &lt; A[3]; i++){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buffer[i] = ' ';}}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(r == 3){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for(i = A[4]; i &lt; A[5]; i++){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buffer[i] = ' ';}}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(r == 4){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for(i = A[6]; i &lt; A[7]; i++){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buffer[i] = ' ';}}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(r == 5){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for(i = A[8]; i &lt; A[9]; i++){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buffer[i] = ' ';}}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printf("\n%s\n", buffer);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int main(void)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{   // строка для записи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char * message = " TEST MESSAGE ONLY TO TEST ";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файл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char * filename = "UMBRELA.inc.txt";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запись в файл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FILE *fp = fopen(filename, "w");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if(fp){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// записываем строку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fputs(message, fp);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fclose(fp);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printf("FILE ZAPISAN\n");}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буфер для считавания данных из файла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char buffer[1024];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чтение из файла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FILE *p = fopen(filename, "r");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char * string;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if(fp){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// пока не дойдем до конца, считываем по 256 байт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while((fgets(buffer, 1024, p))!=NULL)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{printf("%s", buffer);}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fclose(p);}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stalin(buffer);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((int)strlen(buffer) == 1024) // Clear buffer only when more symbols provided.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while (getchar() != '\n'); // For clearing stdin when we read less than provided.</w:t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Скриншот выполнения программы 1:</w:t>
      </w:r>
      <w:r>
        <w:rPr>
          <w:rFonts w:ascii="Tahoma" w:hAnsi="Tahoma" w:cs="Tahoma"/>
          <w:b/>
          <w:bCs/>
          <w:color w:val="000000"/>
          <w:sz w:val="24"/>
          <w:szCs w:val="24"/>
        </w:rPr>
      </w:r>
      <w:r>
        <w:rPr>
          <w:sz w:val="18"/>
          <w:szCs w:val="18"/>
        </w:rPr>
      </w:r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9615" cy="23415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320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59614" cy="2341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3.3pt;height:184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 2: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Функция переводит строку, содержащую десятичное представление целого числа,</w:t>
      </w:r>
      <w:r>
        <w:rPr>
          <w:b w:val="0"/>
          <w:bCs w:val="0"/>
          <w:sz w:val="24"/>
          <w:szCs w:val="24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в строку, содержащую его шестнадцатиричное представление.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color w:val="000000"/>
          <w:highlight w:val="none"/>
        </w:rPr>
      </w:pP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Код программы 2:</w:t>
      </w:r>
      <w:r>
        <w:rPr>
          <w:rFonts w:ascii="Tahoma" w:hAnsi="Tahoma" w:cs="Tahoma"/>
          <w:b/>
          <w:bCs/>
          <w:color w:val="000000"/>
          <w:sz w:val="32"/>
          <w:szCs w:val="32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&lt;stdio.h&gt;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&lt;stdlib.h&gt;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//Функция переводит строку, содержащую десятичное представление целого числа,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//в строку, содержащую его шестнадцатиричное представление.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char* RENOVATION_STALIN(const char* vx_chislo)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num = atoi(vx_chislo);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dr_ch;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cel_ch;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char hex[100] = {0};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i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while (num != 0)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dr_ch = num % 16;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cel_ch = num / 16;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(dr_ch &lt; 10)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hex[i] = dr_ch + '0';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else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hex[i] = dr_ch + 55;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i++;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num = cel_ch;}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char* fn_chislo = (char*)malloc(sizeof(char) * (i + 1));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j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while (i &gt; 0)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i--;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fn_chislo[j] = hex[i];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j++;}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fn_chislo[j] = '\0';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return fn_chislo;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int main()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char vx_chislo[100];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printf("VVEDITE CHISLO V 10 SS: 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scanf("%s", vx_chislo);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char* fn1_chislo = RENOVATION_STALIN(vx_chislo);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printf("VHISLO V 16 SS: %s\n", fn1_chislo);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return 0;</w:t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Скриншот выполнения программы 2:</w:t>
      </w:r>
      <w:r>
        <w:rPr>
          <w:rFonts w:ascii="Tahoma" w:hAnsi="Tahoma" w:cs="Tahoma"/>
          <w:b/>
          <w:bCs/>
          <w:color w:val="000000"/>
          <w:sz w:val="24"/>
          <w:szCs w:val="24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</w:r>
      <w:r>
        <w:rPr>
          <w:rFonts w:ascii="Tahoma" w:hAnsi="Tahoma" w:cs="Tahoma"/>
          <w:b/>
          <w:bCs/>
          <w:color w:val="000000"/>
          <w:sz w:val="24"/>
          <w:szCs w:val="24"/>
        </w:rPr>
      </w:r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3198" cy="66830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380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953198" cy="668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32.5pt;height:52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rFonts w:ascii="Tahoma" w:hAnsi="Tahoma" w:cs="Tahoma"/>
          <w:b/>
          <w:bCs/>
          <w:sz w:val="24"/>
          <w:szCs w:val="24"/>
          <w:highlight w:val="none"/>
        </w:rPr>
        <w:t xml:space="preserve">Контрольные вопросы:</w:t>
      </w:r>
      <w:r>
        <w:rPr>
          <w:rFonts w:ascii="Tahoma" w:hAnsi="Tahoma" w:cs="Tahoma"/>
          <w:b/>
          <w:bCs/>
          <w:highlight w:val="none"/>
        </w:rPr>
      </w:r>
    </w:p>
    <w:p>
      <w:pPr>
        <w:jc w:val="left"/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</w:rPr>
        <w:t xml:space="preserve">1. Воспользоваться функциями malloc или сalloc.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</w:rPr>
        <w:t xml:space="preserve">2. Иначе программа будет работать не корректно и в конце концов это может привести к тому, что память на «машине» просто закончиться.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</w:rPr>
        <w:t xml:space="preserve">3. Malloc берёт и выделяет память, а calloc ещё и «чистит» занимаемый участок.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</w:rPr>
        <w:t xml:space="preserve">4. Очистка памяти после выполнения действий с динамическими массивами.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b w:val="0"/>
          <w:bCs w:val="0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</w:rPr>
        <w:t xml:space="preserve">5. Изменение размерности массива по ходу выполнения программы.  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ahoma" w:hAnsi="Tahoma" w:cs="Tahoma"/>
          <w:b w:val="0"/>
          <w:bCs w:val="0"/>
          <w:highlight w:val="none"/>
        </w:rPr>
      </w:pPr>
      <w:r>
        <w:rPr>
          <w:rFonts w:ascii="Tahoma" w:hAnsi="Tahoma" w:cs="Tahoma"/>
          <w:b w:val="0"/>
          <w:bCs w:val="0"/>
          <w:sz w:val="24"/>
          <w:szCs w:val="24"/>
          <w:highlight w:val="none"/>
        </w:rPr>
        <w:t xml:space="preserve">6. Оптимизация затрачиваемых ресурсов на выполнение программы, когда надо «забираем» под свои нужды, когда надо освобождаем или изменяем требуемый нам размер.</w:t>
      </w:r>
      <w:r>
        <w:rPr>
          <w:rFonts w:ascii="Tahoma" w:hAnsi="Tahoma" w:cs="Tahoma"/>
          <w:b w:val="0"/>
          <w:bCs w:val="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Tahoma">
    <w:panose1 w:val="020B060403050404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54"/>
    <w:lvl w:ilvl="0">
      <w:start w:val="1"/>
      <w:numFmt w:val="decimal"/>
      <w:pStyle w:val="839"/>
      <w:isLgl w:val="false"/>
      <w:suff w:val="space"/>
      <w:lvlText w:val="Рисунок %1 -"/>
      <w:lvlJc w:val="left"/>
      <w:pPr>
        <w:ind w:left="709" w:hanging="709"/>
      </w:pPr>
      <w:rPr>
        <w:rFonts w:hint="default"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1">
    <w:multiLevelType w:val="hybridMultilevel"/>
    <w:styleLink w:val="855"/>
    <w:lvl w:ilvl="0">
      <w:start w:val="1"/>
      <w:numFmt w:val="none"/>
      <w:pStyle w:val="823"/>
      <w:isLgl w:val="false"/>
      <w:suff w:val="nothing"/>
      <w:lvlText w:val="%1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decimal"/>
      <w:pStyle w:val="824"/>
      <w:isLgl w:val="false"/>
      <w:suff w:val="space"/>
      <w:lvlText w:val="%1%2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pStyle w:val="825"/>
      <w:isLgl w:val="false"/>
      <w:suff w:val="space"/>
      <w:lvlText w:val="%1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3">
      <w:start w:val="1"/>
      <w:numFmt w:val="decimal"/>
      <w:pStyle w:val="826"/>
      <w:isLgl w:val="false"/>
      <w:suff w:val="space"/>
      <w:lvlText w:val="%1%2.%3.%4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4">
      <w:start w:val="1"/>
      <w:numFmt w:val="decimal"/>
      <w:pStyle w:val="827"/>
      <w:isLgl w:val="false"/>
      <w:suff w:val="space"/>
      <w:lvlText w:val="%1%2.%3.%4.%5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5">
      <w:start w:val="1"/>
      <w:numFmt w:val="lowerRoman"/>
      <w:isLgl w:val="false"/>
      <w:suff w:val="tab"/>
      <w:lvlText w:val="(%6)"/>
      <w:lvlJc w:val="left"/>
      <w:pPr>
        <w:ind w:firstLine="709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firstLine="709"/>
      </w:pPr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firstLine="709"/>
      </w:pPr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>
        <w:ind w:firstLine="709"/>
      </w:pPr>
      <w:rPr>
        <w:rFonts w:hint="default" w:cs="Times New Roman"/>
      </w:rPr>
    </w:lvl>
  </w:abstractNum>
  <w:abstractNum w:abstractNumId="2">
    <w:multiLevelType w:val="hybridMultilevel"/>
    <w:styleLink w:val="856"/>
    <w:lvl w:ilvl="0">
      <w:start w:val="1"/>
      <w:numFmt w:val="decimal"/>
      <w:pStyle w:val="838"/>
      <w:isLgl w:val="false"/>
      <w:suff w:val="space"/>
      <w:lvlText w:val="Таблица %1 -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3">
    <w:multiLevelType w:val="hybridMultilevel"/>
    <w:styleLink w:val="857"/>
    <w:lvl w:ilvl="0">
      <w:start w:val="1"/>
      <w:numFmt w:val="bullet"/>
      <w:pStyle w:val="837"/>
      <w:isLgl w:val="false"/>
      <w:suff w:val="space"/>
      <w:lvlText w:val="-"/>
      <w:lvlJc w:val="left"/>
      <w:pPr>
        <w:ind w:firstLine="709"/>
      </w:pPr>
      <w:rPr>
        <w:rFonts w:hint="default" w:ascii="Courier New" w:hAnsi="Courier New"/>
        <w:sz w:val="28"/>
      </w:rPr>
    </w:lvl>
    <w:lvl w:ilvl="1">
      <w:start w:val="1"/>
      <w:numFmt w:val="bullet"/>
      <w:isLgl w:val="false"/>
      <w:suff w:val="tab"/>
      <w:lvlText w:val="-"/>
      <w:lvlJc w:val="left"/>
      <w:pPr>
        <w:ind w:firstLine="709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</w:abstractNum>
  <w:abstractNum w:abstractNumId="4">
    <w:multiLevelType w:val="hybridMultilevel"/>
    <w:styleLink w:val="858"/>
    <w:lvl w:ilvl="0">
      <w:start w:val="1"/>
      <w:numFmt w:val="decimal"/>
      <w:pStyle w:val="840"/>
      <w:isLgl w:val="false"/>
      <w:suff w:val="tab"/>
      <w:lvlText w:val="%1."/>
      <w:lvlJc w:val="left"/>
      <w:pPr/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6"/>
    <w:basedOn w:val="822"/>
    <w:next w:val="82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2"/>
    <w:next w:val="82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8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2"/>
    <w:next w:val="82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8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2"/>
    <w:next w:val="82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8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2"/>
    <w:next w:val="822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28"/>
    <w:link w:val="673"/>
    <w:uiPriority w:val="10"/>
    <w:rPr>
      <w:sz w:val="48"/>
      <w:szCs w:val="48"/>
    </w:rPr>
  </w:style>
  <w:style w:type="paragraph" w:styleId="675">
    <w:name w:val="Subtitle"/>
    <w:basedOn w:val="822"/>
    <w:next w:val="822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28"/>
    <w:link w:val="675"/>
    <w:uiPriority w:val="11"/>
    <w:rPr>
      <w:sz w:val="24"/>
      <w:szCs w:val="24"/>
    </w:rPr>
  </w:style>
  <w:style w:type="paragraph" w:styleId="677">
    <w:name w:val="Quote"/>
    <w:basedOn w:val="822"/>
    <w:next w:val="822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2"/>
    <w:next w:val="822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6"/>
    <w:uiPriority w:val="99"/>
  </w:style>
  <w:style w:type="table" w:styleId="683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7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8">
    <w:name w:val="footnote text"/>
    <w:basedOn w:val="822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8"/>
    <w:uiPriority w:val="99"/>
    <w:unhideWhenUsed/>
    <w:rPr>
      <w:vertAlign w:val="superscript"/>
    </w:rPr>
  </w:style>
  <w:style w:type="paragraph" w:styleId="811">
    <w:name w:val="endnote text"/>
    <w:basedOn w:val="822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8"/>
    <w:uiPriority w:val="99"/>
    <w:semiHidden/>
    <w:unhideWhenUsed/>
    <w:rPr>
      <w:vertAlign w:val="superscript"/>
    </w:r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eastAsia="Times New Roman"/>
      <w:sz w:val="20"/>
      <w:szCs w:val="20"/>
    </w:rPr>
  </w:style>
  <w:style w:type="paragraph" w:styleId="823">
    <w:name w:val="Heading 1"/>
    <w:basedOn w:val="822"/>
    <w:next w:val="822"/>
    <w:link w:val="831"/>
    <w:uiPriority w:val="99"/>
    <w:qFormat/>
    <w:pPr>
      <w:numPr>
        <w:numId w:val="15"/>
      </w:numPr>
      <w:keepLines/>
      <w:keepNext/>
      <w:pageBreakBefore/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824">
    <w:name w:val="Heading 2"/>
    <w:basedOn w:val="823"/>
    <w:next w:val="822"/>
    <w:link w:val="832"/>
    <w:uiPriority w:val="99"/>
    <w:qFormat/>
    <w:pPr>
      <w:numPr>
        <w:ilvl w:val="1"/>
      </w:numPr>
      <w:keepLines w:val="0"/>
      <w:pageBreakBefore w:val="0"/>
      <w:outlineLvl w:val="1"/>
    </w:pPr>
    <w:rPr>
      <w:szCs w:val="26"/>
    </w:rPr>
  </w:style>
  <w:style w:type="paragraph" w:styleId="825">
    <w:name w:val="Heading 3"/>
    <w:basedOn w:val="822"/>
    <w:next w:val="822"/>
    <w:link w:val="833"/>
    <w:uiPriority w:val="99"/>
    <w:qFormat/>
    <w:pPr>
      <w:numPr>
        <w:ilvl w:val="2"/>
        <w:numId w:val="15"/>
      </w:numPr>
      <w:keepNext/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826">
    <w:name w:val="Heading 4"/>
    <w:basedOn w:val="822"/>
    <w:next w:val="822"/>
    <w:link w:val="834"/>
    <w:uiPriority w:val="99"/>
    <w:qFormat/>
    <w:pPr>
      <w:numPr>
        <w:ilvl w:val="3"/>
        <w:numId w:val="15"/>
      </w:numPr>
      <w:keepNext/>
      <w:spacing w:after="160" w:line="259" w:lineRule="auto"/>
      <w:outlineLvl w:val="3"/>
    </w:pPr>
    <w:rPr>
      <w:iCs/>
      <w:sz w:val="28"/>
      <w:lang w:eastAsia="en-US"/>
    </w:rPr>
  </w:style>
  <w:style w:type="paragraph" w:styleId="827">
    <w:name w:val="Heading 5"/>
    <w:basedOn w:val="822"/>
    <w:next w:val="822"/>
    <w:link w:val="835"/>
    <w:uiPriority w:val="99"/>
    <w:qFormat/>
    <w:pPr>
      <w:numPr>
        <w:ilvl w:val="4"/>
        <w:numId w:val="15"/>
      </w:numPr>
      <w:keepNext/>
      <w:spacing w:after="160" w:line="259" w:lineRule="auto"/>
      <w:outlineLvl w:val="4"/>
    </w:pPr>
    <w:rPr>
      <w:sz w:val="28"/>
      <w:lang w:eastAsia="en-US"/>
    </w:rPr>
  </w:style>
  <w:style w:type="character" w:styleId="828" w:default="1">
    <w:name w:val="Default Paragraph Font"/>
    <w:uiPriority w:val="99"/>
    <w:semiHidden/>
  </w:style>
  <w:style w:type="table" w:styleId="82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Heading 1 Char"/>
    <w:basedOn w:val="828"/>
    <w:link w:val="823"/>
    <w:uiPriority w:val="99"/>
    <w:rPr>
      <w:rFonts w:ascii="Times New Roman" w:hAnsi="Times New Roman" w:cs="Times New Roman"/>
      <w:sz w:val="32"/>
      <w:szCs w:val="32"/>
    </w:rPr>
  </w:style>
  <w:style w:type="character" w:styleId="832" w:customStyle="1">
    <w:name w:val="Heading 2 Char"/>
    <w:basedOn w:val="828"/>
    <w:link w:val="824"/>
    <w:uiPriority w:val="99"/>
    <w:rPr>
      <w:rFonts w:ascii="Times New Roman" w:hAnsi="Times New Roman" w:cs="Times New Roman"/>
      <w:sz w:val="26"/>
      <w:szCs w:val="26"/>
    </w:rPr>
  </w:style>
  <w:style w:type="character" w:styleId="833" w:customStyle="1">
    <w:name w:val="Heading 3 Char"/>
    <w:basedOn w:val="828"/>
    <w:link w:val="825"/>
    <w:uiPriority w:val="99"/>
    <w:rPr>
      <w:rFonts w:ascii="Times New Roman" w:hAnsi="Times New Roman" w:cs="Times New Roman"/>
      <w:sz w:val="24"/>
      <w:szCs w:val="24"/>
    </w:rPr>
  </w:style>
  <w:style w:type="character" w:styleId="834" w:customStyle="1">
    <w:name w:val="Heading 4 Char"/>
    <w:basedOn w:val="828"/>
    <w:link w:val="826"/>
    <w:uiPriority w:val="99"/>
    <w:rPr>
      <w:rFonts w:ascii="Times New Roman" w:hAnsi="Times New Roman" w:cs="Times New Roman"/>
      <w:iCs/>
      <w:sz w:val="20"/>
      <w:szCs w:val="20"/>
    </w:rPr>
  </w:style>
  <w:style w:type="character" w:styleId="835" w:customStyle="1">
    <w:name w:val="Heading 5 Char"/>
    <w:basedOn w:val="828"/>
    <w:link w:val="827"/>
    <w:uiPriority w:val="99"/>
    <w:rPr>
      <w:rFonts w:ascii="Times New Roman" w:hAnsi="Times New Roman" w:cs="Times New Roman"/>
      <w:sz w:val="20"/>
      <w:szCs w:val="20"/>
    </w:rPr>
  </w:style>
  <w:style w:type="paragraph" w:styleId="836" w:customStyle="1">
    <w:name w:val="Картинка"/>
    <w:basedOn w:val="822"/>
    <w:next w:val="822"/>
    <w:uiPriority w:val="99"/>
    <w:pPr>
      <w:contextualSpacing/>
      <w:jc w:val="center"/>
      <w:keepLines/>
      <w:keepNext/>
      <w:spacing w:before="360" w:after="160" w:line="259" w:lineRule="auto"/>
    </w:pPr>
    <w:rPr>
      <w:rFonts w:eastAsia="Calibri"/>
      <w:sz w:val="28"/>
      <w:lang w:eastAsia="en-US"/>
    </w:rPr>
  </w:style>
  <w:style w:type="paragraph" w:styleId="837" w:customStyle="1">
    <w:name w:val="Перечисление"/>
    <w:basedOn w:val="822"/>
    <w:uiPriority w:val="99"/>
    <w:pPr>
      <w:numPr>
        <w:numId w:val="17"/>
      </w:numPr>
      <w:contextualSpacing/>
      <w:spacing w:after="160" w:line="259" w:lineRule="auto"/>
    </w:pPr>
    <w:rPr>
      <w:rFonts w:eastAsia="Calibri"/>
      <w:sz w:val="28"/>
      <w:lang w:eastAsia="en-US"/>
    </w:rPr>
  </w:style>
  <w:style w:type="paragraph" w:styleId="838" w:customStyle="1">
    <w:name w:val="Название таблицы"/>
    <w:basedOn w:val="822"/>
    <w:uiPriority w:val="99"/>
    <w:pPr>
      <w:numPr>
        <w:numId w:val="19"/>
      </w:numPr>
      <w:keepLines/>
      <w:keepNext/>
      <w:spacing w:before="120" w:after="160" w:line="259" w:lineRule="auto"/>
    </w:pPr>
    <w:rPr>
      <w:rFonts w:eastAsia="Calibri"/>
      <w:sz w:val="28"/>
      <w:lang w:eastAsia="en-US"/>
    </w:rPr>
  </w:style>
  <w:style w:type="paragraph" w:styleId="839" w:customStyle="1">
    <w:name w:val="Название картинки"/>
    <w:basedOn w:val="822"/>
    <w:next w:val="836"/>
    <w:uiPriority w:val="99"/>
    <w:pPr>
      <w:numPr>
        <w:numId w:val="21"/>
      </w:numPr>
      <w:jc w:val="center"/>
      <w:keepLines/>
      <w:spacing w:after="240" w:line="259" w:lineRule="auto"/>
    </w:pPr>
    <w:rPr>
      <w:rFonts w:eastAsia="Calibri"/>
      <w:sz w:val="28"/>
      <w:lang w:eastAsia="en-US"/>
    </w:rPr>
  </w:style>
  <w:style w:type="paragraph" w:styleId="840" w:customStyle="1">
    <w:name w:val="Нумерованное перечисление"/>
    <w:basedOn w:val="822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841">
    <w:name w:val="toc 1"/>
    <w:basedOn w:val="822"/>
    <w:uiPriority w:val="99"/>
    <w:pPr>
      <w:spacing w:after="160" w:line="259" w:lineRule="auto"/>
      <w:tabs>
        <w:tab w:val="left" w:pos="1320" w:leader="none"/>
        <w:tab w:val="right" w:pos="9345" w:leader="dot"/>
      </w:tabs>
    </w:pPr>
    <w:rPr>
      <w:rFonts w:eastAsia="Calibri"/>
      <w:sz w:val="28"/>
      <w:lang w:eastAsia="en-US"/>
    </w:rPr>
  </w:style>
  <w:style w:type="paragraph" w:styleId="842">
    <w:name w:val="toc 2"/>
    <w:basedOn w:val="822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843">
    <w:name w:val="toc 3"/>
    <w:basedOn w:val="822"/>
    <w:uiPriority w:val="99"/>
    <w:pPr>
      <w:spacing w:after="160" w:line="259" w:lineRule="auto"/>
      <w:tabs>
        <w:tab w:val="left" w:pos="1839" w:leader="none"/>
        <w:tab w:val="right" w:pos="9344" w:leader="dot"/>
      </w:tabs>
    </w:pPr>
    <w:rPr>
      <w:rFonts w:eastAsia="Calibri"/>
      <w:sz w:val="28"/>
      <w:lang w:eastAsia="en-US"/>
    </w:rPr>
  </w:style>
  <w:style w:type="paragraph" w:styleId="844">
    <w:name w:val="Header"/>
    <w:basedOn w:val="822"/>
    <w:link w:val="845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5" w:customStyle="1">
    <w:name w:val="Header Char"/>
    <w:basedOn w:val="828"/>
    <w:link w:val="844"/>
    <w:uiPriority w:val="99"/>
    <w:rPr>
      <w:rFonts w:ascii="Times New Roman" w:hAnsi="Times New Roman" w:cs="Times New Roman"/>
      <w:sz w:val="20"/>
      <w:szCs w:val="20"/>
    </w:rPr>
  </w:style>
  <w:style w:type="paragraph" w:styleId="846">
    <w:name w:val="Footer"/>
    <w:basedOn w:val="822"/>
    <w:link w:val="847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7" w:customStyle="1">
    <w:name w:val="Footer Char"/>
    <w:basedOn w:val="828"/>
    <w:link w:val="846"/>
    <w:uiPriority w:val="99"/>
    <w:rPr>
      <w:rFonts w:ascii="Times New Roman" w:hAnsi="Times New Roman" w:cs="Times New Roman"/>
      <w:sz w:val="20"/>
      <w:szCs w:val="20"/>
    </w:rPr>
  </w:style>
  <w:style w:type="character" w:styleId="848">
    <w:name w:val="Hyperlink"/>
    <w:basedOn w:val="828"/>
    <w:uiPriority w:val="99"/>
    <w:rPr>
      <w:rFonts w:cs="Times New Roman"/>
      <w:color w:val="0000ff"/>
      <w:u w:val="single"/>
    </w:rPr>
  </w:style>
  <w:style w:type="paragraph" w:styleId="849">
    <w:name w:val="Balloon Text"/>
    <w:basedOn w:val="822"/>
    <w:link w:val="850"/>
    <w:uiPriority w:val="99"/>
    <w:semiHidden/>
    <w:pPr>
      <w:spacing w:after="160"/>
    </w:pPr>
    <w:rPr>
      <w:rFonts w:ascii="Segoe UI" w:hAnsi="Segoe UI" w:eastAsia="Calibri" w:cs="Segoe UI"/>
      <w:sz w:val="18"/>
      <w:szCs w:val="18"/>
      <w:lang w:eastAsia="en-US"/>
    </w:rPr>
  </w:style>
  <w:style w:type="character" w:styleId="850" w:customStyle="1">
    <w:name w:val="Balloon Text Char"/>
    <w:basedOn w:val="828"/>
    <w:link w:val="849"/>
    <w:uiPriority w:val="99"/>
    <w:semiHidden/>
    <w:rPr>
      <w:rFonts w:ascii="Segoe UI" w:hAnsi="Segoe UI" w:cs="Segoe UI"/>
      <w:sz w:val="18"/>
      <w:szCs w:val="18"/>
    </w:rPr>
  </w:style>
  <w:style w:type="table" w:styleId="851">
    <w:name w:val="Table Grid"/>
    <w:basedOn w:val="829"/>
    <w:uiPriority w:val="99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2">
    <w:name w:val="Placeholder Text"/>
    <w:basedOn w:val="828"/>
    <w:uiPriority w:val="99"/>
    <w:semiHidden/>
    <w:rPr>
      <w:rFonts w:cs="Times New Roman"/>
      <w:color w:val="808080"/>
    </w:rPr>
  </w:style>
  <w:style w:type="paragraph" w:styleId="853">
    <w:name w:val="List Paragraph"/>
    <w:basedOn w:val="822"/>
    <w:uiPriority w:val="99"/>
    <w:qFormat/>
    <w:pPr>
      <w:contextualSpacing/>
      <w:ind w:left="720"/>
      <w:spacing w:after="160" w:line="259" w:lineRule="auto"/>
    </w:pPr>
    <w:rPr>
      <w:rFonts w:eastAsia="Calibri"/>
      <w:sz w:val="28"/>
      <w:lang w:eastAsia="en-US"/>
    </w:rPr>
  </w:style>
  <w:style w:type="numbering" w:styleId="854" w:customStyle="1">
    <w:name w:val="PictureNumeric"/>
    <w:pPr>
      <w:numPr>
        <w:numId w:val="1"/>
      </w:numPr>
    </w:pPr>
  </w:style>
  <w:style w:type="numbering" w:styleId="855" w:customStyle="1">
    <w:name w:val="Numeric list"/>
    <w:pPr>
      <w:numPr>
        <w:numId w:val="3"/>
      </w:numPr>
    </w:pPr>
  </w:style>
  <w:style w:type="numbering" w:styleId="856" w:customStyle="1">
    <w:name w:val="TableNumeric"/>
    <w:pPr>
      <w:numPr>
        <w:numId w:val="2"/>
      </w:numPr>
    </w:pPr>
  </w:style>
  <w:style w:type="numbering" w:styleId="857" w:customStyle="1">
    <w:name w:val="nonNumericList"/>
    <w:pPr>
      <w:numPr>
        <w:numId w:val="4"/>
      </w:numPr>
    </w:pPr>
  </w:style>
  <w:style w:type="numbering" w:styleId="858" w:customStyle="1">
    <w:name w:val="SimpleNumericList"/>
    <w:pPr>
      <w:numPr>
        <w:numId w:val="8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Р7-Офис/7.3.3.220</Application>
  <Company/>
  <DocSecurity>0</DocSecurity>
  <HyperlinksChanged>false</HyperlinksChanged>
  <LinksUpToDate>false</LinksUpToDate>
  <ScaleCrop>false</ScaleCrop>
  <SharedDoc>false</SharedDoc>
  <Template>Normal_Wordconv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8</cp:revision>
  <dcterms:created xsi:type="dcterms:W3CDTF">2021-12-23T10:52:00Z</dcterms:created>
  <dcterms:modified xsi:type="dcterms:W3CDTF">2023-11-12T08:44:45Z</dcterms:modified>
</cp:coreProperties>
</file>