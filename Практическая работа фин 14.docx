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14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14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«Работа с указателями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на языке С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и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работу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 указателями на языке Си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Описание: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Написать функцию, которая возвращает несколько результатов. Кроме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оператора return, для этого рекомендуется использовать указатели на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переменные, в которых должны оказаться результаты работы функции.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Объявить указатель на полученную функцию и вызвать её с помощью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указателя.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1:</w:t>
      </w:r>
      <w:r>
        <w:rPr>
          <w:sz w:val="18"/>
          <w:szCs w:val="18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Написать функцию, которая принимает строку, заменяет в ней все</w:t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вхождения символа-параметра на тот же символ в верхнем регистре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sz w:val="18"/>
          <w:szCs w:val="18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1:</w:t>
      </w:r>
      <w:r>
        <w:rPr>
          <w:sz w:val="18"/>
          <w:szCs w:val="18"/>
        </w:rPr>
        <w:t xml:space="preserve">\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#include &lt;ctype.h&gt;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#include &lt;string.h&gt;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//Написать функцию, которая принимает строку, заменяет в ней все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//вхождения символа-параметра на тот же символ в верхнем регистре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//и возвращает число заменённых символов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int BERIA(char *str, char simv, int *x, int *y) {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int count = 0;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int dlin = strlen(str);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for (int i = 0; i &lt; dlin; i++) {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    if (str[i] == simv) {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        str[i] = toupper(simv);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        count++;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    }}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*x=10;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*y=20;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return count;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// tXQfrwHBP6nxxxqXWdu0Qe8apqFKW36j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int main() {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int (*ykaz)(char *c, char b, int *x, int *y);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int x, y;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char str[100];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char simv;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int XRUCHEV;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printf("VVEDITE STRKU:");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scanf("%s", str);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printf("\n");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printf("VVEDITE SIMVOL:");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scanf(" %c", &amp;simv);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ykaz = BERIA;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XRUCHEV = ykaz(str, simv, &amp;x, &amp;y);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//ykaz = NULL;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//XRUCHEV = BERIA(str, simv);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printf("IZMEN STROKA: %s\n", str);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printf("KOL-VO ZAMEN: %d\n", XRUCHEV);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printf("x = %d, y = %d\n", x, y);</w:t>
      </w:r>
      <w:r/>
    </w:p>
    <w:p>
      <w:r>
        <w:rPr>
          <w:rFonts w:ascii="Tahoma" w:hAnsi="Tahoma" w:cs="Tahoma"/>
          <w:sz w:val="24"/>
          <w:szCs w:val="24"/>
          <w:highlight w:val="none"/>
        </w:rPr>
        <w:t xml:space="preserve">    return 0;</w:t>
      </w:r>
      <w:r/>
    </w:p>
    <w:p>
      <w:pPr>
        <w:rPr>
          <w:rFonts w:ascii="Tahoma" w:hAnsi="Tahoma" w:cs="Tahoma"/>
          <w:sz w:val="24"/>
          <w:szCs w:val="24"/>
          <w:highlight w:val="none"/>
        </w:rPr>
      </w:pPr>
      <w:r>
        <w:rPr>
          <w:rFonts w:ascii="Tahoma" w:hAnsi="Tahoma" w:cs="Tahoma"/>
          <w:sz w:val="24"/>
          <w:szCs w:val="24"/>
          <w:highlight w:val="none"/>
        </w:rPr>
        <w:t xml:space="preserve">}</w:t>
      </w:r>
      <w:r/>
      <w:r>
        <w:rPr>
          <w:rFonts w:ascii="Tahoma" w:hAnsi="Tahoma" w:cs="Tahoma"/>
          <w:sz w:val="24"/>
          <w:szCs w:val="24"/>
          <w:highlight w:val="none"/>
        </w:rPr>
      </w:r>
      <w:r>
        <w:rPr>
          <w:rFonts w:ascii="Tahoma" w:hAnsi="Tahoma" w:cs="Tahoma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1:</w:t>
      </w:r>
      <w:r>
        <w:rPr>
          <w:sz w:val="18"/>
          <w:szCs w:val="18"/>
        </w:rPr>
      </w:r>
      <w:r/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1589" cy="10680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96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11588" cy="106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0.1pt;height:84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2: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Написать функцию, которая принимает массив, а возвращает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минимум, максимум и среднее среди его чётных положительных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элементов.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color w:val="000000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2:</w:t>
      </w:r>
      <w:r>
        <w:rPr>
          <w:rFonts w:ascii="Tahoma" w:hAnsi="Tahoma" w:cs="Tahoma"/>
          <w:b/>
          <w:bCs/>
          <w:color w:val="000000"/>
          <w:sz w:val="32"/>
          <w:szCs w:val="32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//Написать функцию, которая принимает массив, а возвращает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//минимум, максимум и среднее среди его чётных положительных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//элементов. 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void FN_NA(int mas[], int size, int *min, int *max, float *sr_zn)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chitalka 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sum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7;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(mas[i] &gt; 0 &amp;&amp; mas[i] % 2 == 0)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if (chitalka  == 0 || mas[i] &lt; *min)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*min = mas[i];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if (chitalka  == 0 || mas[i] &gt; *max)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*max = mas[i];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sum += mas[i];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chitalka ++;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*sr_zn = (float)sum / chitalka 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mas[] = {4, -2, 10, 7, 0, 8, -6, 3};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size = sizeof(mas)/sizeof(mas[0]);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min, max;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float sr_zn;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FN_NA(mas, size, &amp;min, &amp;max, &amp;sr_zn);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printf("MINIMYM: %d\n", min);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printf("MAXIMYM: %d\n", max);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printf("SREDNEE: %f\n", sr_zn);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2: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1009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489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24074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7.2pt;height:7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  <w:lang w:val="en-US"/>
        </w:rPr>
        <w:t xml:space="preserve">3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: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Написать функцию, которая принимает массив чисел, а возвращает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количество элементов, которые: 1) делятся на 3; 2) делятся на 5; 3)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не делятся на 7; 4) делятся на 9 с остатком 1.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color w:val="000000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</w:t>
      </w:r>
      <w:r>
        <w:rPr>
          <w:rFonts w:ascii="Tahoma" w:hAnsi="Tahoma" w:cs="Tahoma"/>
          <w:b/>
          <w:bCs/>
          <w:sz w:val="24"/>
          <w:szCs w:val="24"/>
          <w:highlight w:val="none"/>
          <w:lang w:val="en-US"/>
        </w:rPr>
        <w:t xml:space="preserve">3</w:t>
      </w: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:</w:t>
      </w:r>
      <w:r>
        <w:rPr>
          <w:rFonts w:ascii="Tahoma" w:hAnsi="Tahoma" w:cs="Tahoma"/>
          <w:color w:val="000000"/>
          <w:highlight w:val="none"/>
        </w:rPr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color w:val="000000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//Написать функцию, которая принимает массив чисел, а возвращает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//количество элементов, которые: 1) делятся на 3; 2) делятся на 5; 3)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//не делятся на 7; 4) делятся на 9 с остатком 1.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MALINKOV(int mas[], int *x, int *y, int *z, int *p)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*x = 0, *y = 0, *z = 0, *p = 0;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11; i++)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(mas[i] % 3 == 0)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*x += 1;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           printf("x = %d\n", *x);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(mas[i] % 5 == 0)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*y += 1;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           printf("y = %d\n", *y);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(mas[i] % 7 != 0)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*z += 1;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           printf("z = %d\n", *z);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(mas[i] % 9 == 1)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*p += 1;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           printf("p = %d\n", *p);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mas[0]; i++){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mas[i]);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   printf("\nfunction %d %d %d %d\n", *x, *y, *z, *p);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mas[] = {11, 15, 21, 30, 37, 45, 52, 60, 67, 75, 82};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(*TELO)(int *xren, int *count1, int *count2, int *count3, int *count4);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x = 0, y = 0 , z = 0, p = 0;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TELO = MALINKOV;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TELO(mas, &amp;x, &amp;y, &amp;z, &amp;p);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printf("\nYSL 1, YSL 2, YSL 3, YSL 4: %d %d %d %d\n", x, y, z, p);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color w:val="000000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  <w:lang w:val="en-US"/>
        </w:rPr>
        <w:t xml:space="preserve">3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6000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141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434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2.0pt;height:47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54"/>
    <w:lvl w:ilvl="0">
      <w:start w:val="1"/>
      <w:numFmt w:val="decimal"/>
      <w:pStyle w:val="839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55"/>
    <w:lvl w:ilvl="0">
      <w:start w:val="1"/>
      <w:numFmt w:val="none"/>
      <w:pStyle w:val="823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24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25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26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27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56"/>
    <w:lvl w:ilvl="0">
      <w:start w:val="1"/>
      <w:numFmt w:val="decimal"/>
      <w:pStyle w:val="838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57"/>
    <w:lvl w:ilvl="0">
      <w:start w:val="1"/>
      <w:numFmt w:val="bullet"/>
      <w:pStyle w:val="837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58"/>
    <w:lvl w:ilvl="0">
      <w:start w:val="1"/>
      <w:numFmt w:val="decimal"/>
      <w:pStyle w:val="840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6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2"/>
    <w:next w:val="82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2"/>
    <w:next w:val="82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2"/>
    <w:next w:val="822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28"/>
    <w:link w:val="673"/>
    <w:uiPriority w:val="10"/>
    <w:rPr>
      <w:sz w:val="48"/>
      <w:szCs w:val="48"/>
    </w:rPr>
  </w:style>
  <w:style w:type="paragraph" w:styleId="675">
    <w:name w:val="Subtitle"/>
    <w:basedOn w:val="822"/>
    <w:next w:val="822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28"/>
    <w:link w:val="675"/>
    <w:uiPriority w:val="11"/>
    <w:rPr>
      <w:sz w:val="24"/>
      <w:szCs w:val="24"/>
    </w:rPr>
  </w:style>
  <w:style w:type="paragraph" w:styleId="677">
    <w:name w:val="Quote"/>
    <w:basedOn w:val="822"/>
    <w:next w:val="822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2"/>
    <w:next w:val="822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6"/>
    <w:uiPriority w:val="99"/>
  </w:style>
  <w:style w:type="table" w:styleId="683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2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8"/>
    <w:uiPriority w:val="99"/>
    <w:unhideWhenUsed/>
    <w:rPr>
      <w:vertAlign w:val="superscript"/>
    </w:rPr>
  </w:style>
  <w:style w:type="paragraph" w:styleId="811">
    <w:name w:val="endnote text"/>
    <w:basedOn w:val="822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8"/>
    <w:uiPriority w:val="99"/>
    <w:semiHidden/>
    <w:unhideWhenUsed/>
    <w:rPr>
      <w:vertAlign w:val="superscript"/>
    </w:r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3">
    <w:name w:val="Heading 1"/>
    <w:basedOn w:val="822"/>
    <w:next w:val="822"/>
    <w:link w:val="831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24">
    <w:name w:val="Heading 2"/>
    <w:basedOn w:val="823"/>
    <w:next w:val="822"/>
    <w:link w:val="832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25">
    <w:name w:val="Heading 3"/>
    <w:basedOn w:val="822"/>
    <w:next w:val="822"/>
    <w:link w:val="833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26">
    <w:name w:val="Heading 4"/>
    <w:basedOn w:val="822"/>
    <w:next w:val="822"/>
    <w:link w:val="834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27">
    <w:name w:val="Heading 5"/>
    <w:basedOn w:val="822"/>
    <w:next w:val="822"/>
    <w:link w:val="835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28" w:default="1">
    <w:name w:val="Default Paragraph Font"/>
    <w:uiPriority w:val="99"/>
    <w:semiHidden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Heading 1 Char"/>
    <w:basedOn w:val="828"/>
    <w:link w:val="823"/>
    <w:uiPriority w:val="99"/>
    <w:rPr>
      <w:rFonts w:ascii="Times New Roman" w:hAnsi="Times New Roman" w:cs="Times New Roman"/>
      <w:sz w:val="32"/>
      <w:szCs w:val="32"/>
    </w:rPr>
  </w:style>
  <w:style w:type="character" w:styleId="832" w:customStyle="1">
    <w:name w:val="Heading 2 Char"/>
    <w:basedOn w:val="828"/>
    <w:link w:val="824"/>
    <w:uiPriority w:val="99"/>
    <w:rPr>
      <w:rFonts w:ascii="Times New Roman" w:hAnsi="Times New Roman" w:cs="Times New Roman"/>
      <w:sz w:val="26"/>
      <w:szCs w:val="26"/>
    </w:rPr>
  </w:style>
  <w:style w:type="character" w:styleId="833" w:customStyle="1">
    <w:name w:val="Heading 3 Char"/>
    <w:basedOn w:val="828"/>
    <w:link w:val="825"/>
    <w:uiPriority w:val="99"/>
    <w:rPr>
      <w:rFonts w:ascii="Times New Roman" w:hAnsi="Times New Roman" w:cs="Times New Roman"/>
      <w:sz w:val="24"/>
      <w:szCs w:val="24"/>
    </w:rPr>
  </w:style>
  <w:style w:type="character" w:styleId="834" w:customStyle="1">
    <w:name w:val="Heading 4 Char"/>
    <w:basedOn w:val="828"/>
    <w:link w:val="826"/>
    <w:uiPriority w:val="99"/>
    <w:rPr>
      <w:rFonts w:ascii="Times New Roman" w:hAnsi="Times New Roman" w:cs="Times New Roman"/>
      <w:iCs/>
      <w:sz w:val="20"/>
      <w:szCs w:val="20"/>
    </w:rPr>
  </w:style>
  <w:style w:type="character" w:styleId="835" w:customStyle="1">
    <w:name w:val="Heading 5 Char"/>
    <w:basedOn w:val="828"/>
    <w:link w:val="827"/>
    <w:uiPriority w:val="99"/>
    <w:rPr>
      <w:rFonts w:ascii="Times New Roman" w:hAnsi="Times New Roman" w:cs="Times New Roman"/>
      <w:sz w:val="20"/>
      <w:szCs w:val="20"/>
    </w:rPr>
  </w:style>
  <w:style w:type="paragraph" w:styleId="836" w:customStyle="1">
    <w:name w:val="Картинка"/>
    <w:basedOn w:val="822"/>
    <w:next w:val="822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37" w:customStyle="1">
    <w:name w:val="Перечисление"/>
    <w:basedOn w:val="822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38" w:customStyle="1">
    <w:name w:val="Название таблицы"/>
    <w:basedOn w:val="822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39" w:customStyle="1">
    <w:name w:val="Название картинки"/>
    <w:basedOn w:val="822"/>
    <w:next w:val="836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0" w:customStyle="1">
    <w:name w:val="Нумерованное перечисление"/>
    <w:basedOn w:val="822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1">
    <w:name w:val="toc 1"/>
    <w:basedOn w:val="822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2">
    <w:name w:val="toc 2"/>
    <w:basedOn w:val="822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3">
    <w:name w:val="toc 3"/>
    <w:basedOn w:val="822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44">
    <w:name w:val="Header"/>
    <w:basedOn w:val="822"/>
    <w:link w:val="845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5" w:customStyle="1">
    <w:name w:val="Header Char"/>
    <w:basedOn w:val="828"/>
    <w:link w:val="844"/>
    <w:uiPriority w:val="99"/>
    <w:rPr>
      <w:rFonts w:ascii="Times New Roman" w:hAnsi="Times New Roman" w:cs="Times New Roman"/>
      <w:sz w:val="20"/>
      <w:szCs w:val="20"/>
    </w:rPr>
  </w:style>
  <w:style w:type="paragraph" w:styleId="846">
    <w:name w:val="Footer"/>
    <w:basedOn w:val="822"/>
    <w:link w:val="847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7" w:customStyle="1">
    <w:name w:val="Footer Char"/>
    <w:basedOn w:val="828"/>
    <w:link w:val="846"/>
    <w:uiPriority w:val="99"/>
    <w:rPr>
      <w:rFonts w:ascii="Times New Roman" w:hAnsi="Times New Roman" w:cs="Times New Roman"/>
      <w:sz w:val="20"/>
      <w:szCs w:val="20"/>
    </w:rPr>
  </w:style>
  <w:style w:type="character" w:styleId="848">
    <w:name w:val="Hyperlink"/>
    <w:basedOn w:val="828"/>
    <w:uiPriority w:val="99"/>
    <w:rPr>
      <w:rFonts w:cs="Times New Roman"/>
      <w:color w:val="0000ff"/>
      <w:u w:val="single"/>
    </w:rPr>
  </w:style>
  <w:style w:type="paragraph" w:styleId="849">
    <w:name w:val="Balloon Text"/>
    <w:basedOn w:val="822"/>
    <w:link w:val="850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0" w:customStyle="1">
    <w:name w:val="Balloon Text Char"/>
    <w:basedOn w:val="828"/>
    <w:link w:val="849"/>
    <w:uiPriority w:val="99"/>
    <w:semiHidden/>
    <w:rPr>
      <w:rFonts w:ascii="Segoe UI" w:hAnsi="Segoe UI" w:cs="Segoe UI"/>
      <w:sz w:val="18"/>
      <w:szCs w:val="18"/>
    </w:rPr>
  </w:style>
  <w:style w:type="table" w:styleId="851">
    <w:name w:val="Table Grid"/>
    <w:basedOn w:val="829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>
    <w:name w:val="Placeholder Text"/>
    <w:basedOn w:val="828"/>
    <w:uiPriority w:val="99"/>
    <w:semiHidden/>
    <w:rPr>
      <w:rFonts w:cs="Times New Roman"/>
      <w:color w:val="808080"/>
    </w:rPr>
  </w:style>
  <w:style w:type="paragraph" w:styleId="853">
    <w:name w:val="List Paragraph"/>
    <w:basedOn w:val="822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54" w:customStyle="1">
    <w:name w:val="PictureNumeric"/>
    <w:pPr>
      <w:numPr>
        <w:numId w:val="1"/>
      </w:numPr>
    </w:pPr>
  </w:style>
  <w:style w:type="numbering" w:styleId="855" w:customStyle="1">
    <w:name w:val="Numeric list"/>
    <w:pPr>
      <w:numPr>
        <w:numId w:val="3"/>
      </w:numPr>
    </w:pPr>
  </w:style>
  <w:style w:type="numbering" w:styleId="856" w:customStyle="1">
    <w:name w:val="TableNumeric"/>
    <w:pPr>
      <w:numPr>
        <w:numId w:val="2"/>
      </w:numPr>
    </w:pPr>
  </w:style>
  <w:style w:type="numbering" w:styleId="857" w:customStyle="1">
    <w:name w:val="nonNumericList"/>
    <w:pPr>
      <w:numPr>
        <w:numId w:val="4"/>
      </w:numPr>
    </w:pPr>
  </w:style>
  <w:style w:type="numbering" w:styleId="858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10</cp:revision>
  <dcterms:created xsi:type="dcterms:W3CDTF">2021-12-23T10:52:00Z</dcterms:created>
  <dcterms:modified xsi:type="dcterms:W3CDTF">2023-11-12T09:05:17Z</dcterms:modified>
</cp:coreProperties>
</file>