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технологий искусственного интеллекта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1</w:t>
      </w:r>
      <w:r>
        <w:rPr>
          <w:sz w:val="32"/>
          <w:szCs w:val="32"/>
          <w:lang w:val="en-US"/>
        </w:rPr>
        <w:t xml:space="preserve">6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работа №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1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  <w:t xml:space="preserve">6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«Функции с переменным числом параметров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на языке С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и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 лабораторной работы: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освоить на практике работу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 переменным числом параметров на языке Си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Описание: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lang w:val="ru-RU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ru-RU"/>
        </w:rPr>
        <w:t xml:space="preserve">Написать программу, в которой будет функция, которая способна принимать переменное число параметров. Выполнить задания в соответствии с вариантом.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ru-RU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ru-RU"/>
        </w:rPr>
      </w:r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1:</w:t>
      </w:r>
      <w:r>
        <w:rPr>
          <w:sz w:val="18"/>
          <w:szCs w:val="18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Написать функцию с переменным числом параметров, которая ищет среднее среди n 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чисел. n – произвольное, тип – произвольный.
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>
        <w:rPr>
          <w:b w:val="0"/>
          <w:bCs w:val="0"/>
          <w:sz w:val="18"/>
          <w:szCs w:val="18"/>
          <w:highlight w:val="none"/>
        </w:rPr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</w:p>
    <w:p>
      <w:pPr>
        <w:rPr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1:</w:t>
      </w:r>
      <w:r/>
      <w:r/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//Написать функцию с переменным числом параметров, которая ищет среднее среди n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//чисел. n – произвольное, тип – произвольный.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#include &lt;stdio.h&gt;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#include &lt;stdarg.h&gt;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double FN_PP(int n, ...) {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va_list args;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va_start(args, n);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double sum = 0;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for (int i = 0; i &lt; n; i++) {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    double num = va_arg(args, double);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    sum += num;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}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va_end(args);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return sum / n;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}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int main() {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double P1 = FN_PP(3, 10.5, 6.8, 9.2);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printf("CRED ZNACH IZ 4 CHISEL: %lf\n", P1);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double P2 = FN_PP(5, 2.4, 5.1, 7.3, 9.6, 4.9);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printf("CRED ZNACH IZ 6 CHISEL: %lf\n", P2);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double P3 = FN_PP(2, 1.7, 3.9);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printf("CRED ZNACH IZ 3 CHISEL: %lf\n", P3);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    return 0;</w:t>
      </w:r>
      <w:r>
        <w:rPr>
          <w:rFonts w:ascii="Tahoma" w:hAnsi="Tahoma" w:cs="Tahoma"/>
          <w:sz w:val="24"/>
          <w:szCs w:val="24"/>
        </w:rPr>
      </w:r>
    </w:p>
    <w:p>
      <w:pPr>
        <w:rPr>
          <w:rFonts w:ascii="Tahoma" w:hAnsi="Tahoma" w:cs="Tahoma"/>
          <w:sz w:val="22"/>
          <w:szCs w:val="22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}</w:t>
      </w:r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1: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5165" cy="7745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285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45164" cy="77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9.8pt;height:61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2: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Написать функцию с переменным числом параметров, которая ищет минимум среди n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чисел. n – произвольное, тип – произвольный.
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</w:t>
      </w: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2:</w:t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  <w:r>
        <w:rPr>
          <w:rFonts w:ascii="Tahoma" w:hAnsi="Tahoma" w:cs="Tahoma"/>
          <w:color w:val="000000"/>
          <w:highlight w:val="none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//Написать функцию с переменным числом параметров, которая ищет минимум среди n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//чисел. n – произвольное, тип – произвольный.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#include &lt;stdio.h&gt;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#include &lt;stdarg.h&gt;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int MINIM(int n, ...) {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va_list args;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va_start(args, n);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int min = va_arg(args, int);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for (int i = 1; i &lt; n; i++) {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int num = va_arg(args, int);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if (num &lt; min) {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min = num;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}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va_end(args);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return min;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int main() {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int min1 = MINIM(3, 10, 6, 9);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printf("MINIMUM IZ 4 CHISEL: %d\n", min1);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int min2 = MINIM(5, 2, 5, 7, 9, 4);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printf("MINIMUM IZ 6 CHISEL: %d\n", min2);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int min3 = MINIM(2, 1, 3);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printf("MINIMUM IZ 3 CHISEL: %d\n", min3);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return 0;</w:t>
      </w:r>
      <w:r>
        <w:rPr>
          <w:b w:val="0"/>
          <w:bCs w:val="0"/>
        </w:rPr>
      </w:r>
    </w:p>
    <w:p>
      <w:pPr>
        <w:rPr>
          <w:rFonts w:ascii="Tahoma" w:hAnsi="Tahoma" w:cs="Tahoma"/>
          <w:b w:val="0"/>
          <w:bCs w:val="0"/>
          <w:color w:val="000000"/>
          <w:highlight w:val="none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ahoma" w:hAnsi="Tahoma" w:cs="Tahoma"/>
          <w:color w:val="000000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2: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990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734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050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3.0pt;height:78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  <w:r/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3: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Написать замену для функции scanf с переменным числом параметров, которая работает с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double, int, complex.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highlight w:val="none"/>
          <w:lang w:val="ru-RU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</w:t>
      </w: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3:</w:t>
      </w:r>
      <w:r/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</w:r>
      <w:r/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&lt;stdlib.h&gt;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&lt;string.h&gt;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&lt;windows.h&gt;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//Написать замену для функции scanf с переменным числом параметров, которая работает с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//double, int, complex.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void scanf_alternative(char n, ...)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 input[100];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(fgets(input, sizeof(input), stdin) == NULL)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fprintf(stderr, "ОШИБКА ПОЛУЧЕНИЯ ВВОДА.\n");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exit(1);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printf("ВВЕДЕННОЕ ЗНАЧЕНИЕ: %s\n", input);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SetConsoleOutputCP(CP_UTF8);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a 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printf("ВВЕДИТЕ ЗНАЧЕНИЕ:\n");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scanf_alternative(a);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3: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0253" cy="53047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881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50252" cy="530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0.2pt;height:41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54"/>
    <w:lvl w:ilvl="0">
      <w:start w:val="1"/>
      <w:numFmt w:val="decimal"/>
      <w:pStyle w:val="839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55"/>
    <w:lvl w:ilvl="0">
      <w:start w:val="1"/>
      <w:numFmt w:val="none"/>
      <w:pStyle w:val="823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24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25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26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27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56"/>
    <w:lvl w:ilvl="0">
      <w:start w:val="1"/>
      <w:numFmt w:val="decimal"/>
      <w:pStyle w:val="838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57"/>
    <w:lvl w:ilvl="0">
      <w:start w:val="1"/>
      <w:numFmt w:val="bullet"/>
      <w:pStyle w:val="837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58"/>
    <w:lvl w:ilvl="0">
      <w:start w:val="1"/>
      <w:numFmt w:val="decimal"/>
      <w:pStyle w:val="840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6"/>
    <w:basedOn w:val="822"/>
    <w:next w:val="82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2"/>
    <w:next w:val="82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2"/>
    <w:next w:val="82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2"/>
    <w:next w:val="82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2"/>
    <w:next w:val="822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28"/>
    <w:link w:val="673"/>
    <w:uiPriority w:val="10"/>
    <w:rPr>
      <w:sz w:val="48"/>
      <w:szCs w:val="48"/>
    </w:rPr>
  </w:style>
  <w:style w:type="paragraph" w:styleId="675">
    <w:name w:val="Subtitle"/>
    <w:basedOn w:val="822"/>
    <w:next w:val="822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28"/>
    <w:link w:val="675"/>
    <w:uiPriority w:val="11"/>
    <w:rPr>
      <w:sz w:val="24"/>
      <w:szCs w:val="24"/>
    </w:rPr>
  </w:style>
  <w:style w:type="paragraph" w:styleId="677">
    <w:name w:val="Quote"/>
    <w:basedOn w:val="822"/>
    <w:next w:val="822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2"/>
    <w:next w:val="822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6"/>
    <w:uiPriority w:val="99"/>
  </w:style>
  <w:style w:type="table" w:styleId="683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2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8"/>
    <w:uiPriority w:val="99"/>
    <w:unhideWhenUsed/>
    <w:rPr>
      <w:vertAlign w:val="superscript"/>
    </w:rPr>
  </w:style>
  <w:style w:type="paragraph" w:styleId="811">
    <w:name w:val="endnote text"/>
    <w:basedOn w:val="822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8"/>
    <w:uiPriority w:val="99"/>
    <w:semiHidden/>
    <w:unhideWhenUsed/>
    <w:rPr>
      <w:vertAlign w:val="superscript"/>
    </w:r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23">
    <w:name w:val="Heading 1"/>
    <w:basedOn w:val="822"/>
    <w:next w:val="822"/>
    <w:link w:val="831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24">
    <w:name w:val="Heading 2"/>
    <w:basedOn w:val="823"/>
    <w:next w:val="822"/>
    <w:link w:val="832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25">
    <w:name w:val="Heading 3"/>
    <w:basedOn w:val="822"/>
    <w:next w:val="822"/>
    <w:link w:val="833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26">
    <w:name w:val="Heading 4"/>
    <w:basedOn w:val="822"/>
    <w:next w:val="822"/>
    <w:link w:val="834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27">
    <w:name w:val="Heading 5"/>
    <w:basedOn w:val="822"/>
    <w:next w:val="822"/>
    <w:link w:val="835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28" w:default="1">
    <w:name w:val="Default Paragraph Font"/>
    <w:uiPriority w:val="99"/>
    <w:semiHidden/>
  </w:style>
  <w:style w:type="table" w:styleId="82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Heading 1 Char"/>
    <w:basedOn w:val="828"/>
    <w:link w:val="823"/>
    <w:uiPriority w:val="99"/>
    <w:rPr>
      <w:rFonts w:ascii="Times New Roman" w:hAnsi="Times New Roman" w:cs="Times New Roman"/>
      <w:sz w:val="32"/>
      <w:szCs w:val="32"/>
    </w:rPr>
  </w:style>
  <w:style w:type="character" w:styleId="832" w:customStyle="1">
    <w:name w:val="Heading 2 Char"/>
    <w:basedOn w:val="828"/>
    <w:link w:val="824"/>
    <w:uiPriority w:val="99"/>
    <w:rPr>
      <w:rFonts w:ascii="Times New Roman" w:hAnsi="Times New Roman" w:cs="Times New Roman"/>
      <w:sz w:val="26"/>
      <w:szCs w:val="26"/>
    </w:rPr>
  </w:style>
  <w:style w:type="character" w:styleId="833" w:customStyle="1">
    <w:name w:val="Heading 3 Char"/>
    <w:basedOn w:val="828"/>
    <w:link w:val="825"/>
    <w:uiPriority w:val="99"/>
    <w:rPr>
      <w:rFonts w:ascii="Times New Roman" w:hAnsi="Times New Roman" w:cs="Times New Roman"/>
      <w:sz w:val="24"/>
      <w:szCs w:val="24"/>
    </w:rPr>
  </w:style>
  <w:style w:type="character" w:styleId="834" w:customStyle="1">
    <w:name w:val="Heading 4 Char"/>
    <w:basedOn w:val="828"/>
    <w:link w:val="826"/>
    <w:uiPriority w:val="99"/>
    <w:rPr>
      <w:rFonts w:ascii="Times New Roman" w:hAnsi="Times New Roman" w:cs="Times New Roman"/>
      <w:iCs/>
      <w:sz w:val="20"/>
      <w:szCs w:val="20"/>
    </w:rPr>
  </w:style>
  <w:style w:type="character" w:styleId="835" w:customStyle="1">
    <w:name w:val="Heading 5 Char"/>
    <w:basedOn w:val="828"/>
    <w:link w:val="827"/>
    <w:uiPriority w:val="99"/>
    <w:rPr>
      <w:rFonts w:ascii="Times New Roman" w:hAnsi="Times New Roman" w:cs="Times New Roman"/>
      <w:sz w:val="20"/>
      <w:szCs w:val="20"/>
    </w:rPr>
  </w:style>
  <w:style w:type="paragraph" w:styleId="836" w:customStyle="1">
    <w:name w:val="Картинка"/>
    <w:basedOn w:val="822"/>
    <w:next w:val="822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37" w:customStyle="1">
    <w:name w:val="Перечисление"/>
    <w:basedOn w:val="822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38" w:customStyle="1">
    <w:name w:val="Название таблицы"/>
    <w:basedOn w:val="822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39" w:customStyle="1">
    <w:name w:val="Название картинки"/>
    <w:basedOn w:val="822"/>
    <w:next w:val="836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40" w:customStyle="1">
    <w:name w:val="Нумерованное перечисление"/>
    <w:basedOn w:val="822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41">
    <w:name w:val="toc 1"/>
    <w:basedOn w:val="822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42">
    <w:name w:val="toc 2"/>
    <w:basedOn w:val="822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43">
    <w:name w:val="toc 3"/>
    <w:basedOn w:val="822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44">
    <w:name w:val="Header"/>
    <w:basedOn w:val="822"/>
    <w:link w:val="845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5" w:customStyle="1">
    <w:name w:val="Header Char"/>
    <w:basedOn w:val="828"/>
    <w:link w:val="844"/>
    <w:uiPriority w:val="99"/>
    <w:rPr>
      <w:rFonts w:ascii="Times New Roman" w:hAnsi="Times New Roman" w:cs="Times New Roman"/>
      <w:sz w:val="20"/>
      <w:szCs w:val="20"/>
    </w:rPr>
  </w:style>
  <w:style w:type="paragraph" w:styleId="846">
    <w:name w:val="Footer"/>
    <w:basedOn w:val="822"/>
    <w:link w:val="847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7" w:customStyle="1">
    <w:name w:val="Footer Char"/>
    <w:basedOn w:val="828"/>
    <w:link w:val="846"/>
    <w:uiPriority w:val="99"/>
    <w:rPr>
      <w:rFonts w:ascii="Times New Roman" w:hAnsi="Times New Roman" w:cs="Times New Roman"/>
      <w:sz w:val="20"/>
      <w:szCs w:val="20"/>
    </w:rPr>
  </w:style>
  <w:style w:type="character" w:styleId="848">
    <w:name w:val="Hyperlink"/>
    <w:basedOn w:val="828"/>
    <w:uiPriority w:val="99"/>
    <w:rPr>
      <w:rFonts w:cs="Times New Roman"/>
      <w:color w:val="0000ff"/>
      <w:u w:val="single"/>
    </w:rPr>
  </w:style>
  <w:style w:type="paragraph" w:styleId="849">
    <w:name w:val="Balloon Text"/>
    <w:basedOn w:val="822"/>
    <w:link w:val="850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50" w:customStyle="1">
    <w:name w:val="Balloon Text Char"/>
    <w:basedOn w:val="828"/>
    <w:link w:val="849"/>
    <w:uiPriority w:val="99"/>
    <w:semiHidden/>
    <w:rPr>
      <w:rFonts w:ascii="Segoe UI" w:hAnsi="Segoe UI" w:cs="Segoe UI"/>
      <w:sz w:val="18"/>
      <w:szCs w:val="18"/>
    </w:rPr>
  </w:style>
  <w:style w:type="table" w:styleId="851">
    <w:name w:val="Table Grid"/>
    <w:basedOn w:val="829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2">
    <w:name w:val="Placeholder Text"/>
    <w:basedOn w:val="828"/>
    <w:uiPriority w:val="99"/>
    <w:semiHidden/>
    <w:rPr>
      <w:rFonts w:cs="Times New Roman"/>
      <w:color w:val="808080"/>
    </w:rPr>
  </w:style>
  <w:style w:type="paragraph" w:styleId="853">
    <w:name w:val="List Paragraph"/>
    <w:basedOn w:val="822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54" w:customStyle="1">
    <w:name w:val="PictureNumeric"/>
    <w:pPr>
      <w:numPr>
        <w:numId w:val="1"/>
      </w:numPr>
    </w:pPr>
  </w:style>
  <w:style w:type="numbering" w:styleId="855" w:customStyle="1">
    <w:name w:val="Numeric list"/>
    <w:pPr>
      <w:numPr>
        <w:numId w:val="3"/>
      </w:numPr>
    </w:pPr>
  </w:style>
  <w:style w:type="numbering" w:styleId="856" w:customStyle="1">
    <w:name w:val="TableNumeric"/>
    <w:pPr>
      <w:numPr>
        <w:numId w:val="2"/>
      </w:numPr>
    </w:pPr>
  </w:style>
  <w:style w:type="numbering" w:styleId="857" w:customStyle="1">
    <w:name w:val="nonNumericList"/>
    <w:pPr>
      <w:numPr>
        <w:numId w:val="4"/>
      </w:numPr>
    </w:pPr>
  </w:style>
  <w:style w:type="numbering" w:styleId="858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11</cp:revision>
  <dcterms:created xsi:type="dcterms:W3CDTF">2021-12-23T10:52:00Z</dcterms:created>
  <dcterms:modified xsi:type="dcterms:W3CDTF">2023-11-16T11:59:18Z</dcterms:modified>
</cp:coreProperties>
</file>